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509E901D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453D27DD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370B28DA" w:rsidR="00CA4129" w:rsidRDefault="00E83BA2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48DEBD6F" w:rsidR="00CA4129" w:rsidRDefault="00E83BA2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776656AD" w:rsidR="00CA4129" w:rsidRDefault="00E83BA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CA4129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 xml:space="preserve">. A més a més, practicarem amb l’ús de taules, ja que el contingut de tot el formulari (títols, labels, inputs, </w:t>
      </w:r>
      <w:proofErr w:type="spellStart"/>
      <w:r w:rsidR="00137488">
        <w:t>buttons</w:t>
      </w:r>
      <w:proofErr w:type="spellEnd"/>
      <w:r w:rsidR="00137488">
        <w:t xml:space="preserve">, ...) haurà d’estar contingut en les cel·les d’una taula </w:t>
      </w:r>
      <w:proofErr w:type="spellStart"/>
      <w:r w:rsidR="00137488">
        <w:t>html</w:t>
      </w:r>
      <w:proofErr w:type="spellEnd"/>
      <w:r w:rsidR="00137488">
        <w:t>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 xml:space="preserve">Concretament els tres primers camps són obligatoris i a més a més, el camp de correu electrònic haurà de validar que el format del seu valor correspon a una adreça de </w:t>
      </w:r>
      <w:proofErr w:type="spellStart"/>
      <w:r>
        <w:t>mail</w:t>
      </w:r>
      <w:proofErr w:type="spellEnd"/>
      <w:r>
        <w:t xml:space="preserve">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Quan es toca sobre qualsevol label, s’ha d’actuar sobre el camp en qüestió, molt útil pel cas dels radio i </w:t>
      </w:r>
      <w:proofErr w:type="spellStart"/>
      <w:r>
        <w:t>checkboxs</w:t>
      </w:r>
      <w:proofErr w:type="spellEnd"/>
      <w:r>
        <w:t xml:space="preserve">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Han d’aparèixer els </w:t>
      </w:r>
      <w:proofErr w:type="spellStart"/>
      <w:r>
        <w:t>placeholders</w:t>
      </w:r>
      <w:proofErr w:type="spellEnd"/>
      <w:r>
        <w:t xml:space="preserve">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color ha d’aparèixer amb el color vermell </w:t>
      </w:r>
      <w:proofErr w:type="spellStart"/>
      <w:r>
        <w:t>precarregat</w:t>
      </w:r>
      <w:proofErr w:type="spellEnd"/>
      <w:r>
        <w:t>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checkbox</w:t>
      </w:r>
      <w:proofErr w:type="spellEnd"/>
      <w:r>
        <w:t xml:space="preserve">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radiobutton</w:t>
      </w:r>
      <w:proofErr w:type="spellEnd"/>
      <w:r>
        <w:t xml:space="preserve">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</w:t>
      </w:r>
      <w:proofErr w:type="spellStart"/>
      <w:r>
        <w:t>combo</w:t>
      </w:r>
      <w:proofErr w:type="spellEnd"/>
      <w:r>
        <w:t xml:space="preserve">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 xml:space="preserve">El </w:t>
      </w:r>
      <w:proofErr w:type="spellStart"/>
      <w:r>
        <w:t>combo</w:t>
      </w:r>
      <w:proofErr w:type="spellEnd"/>
      <w:r>
        <w:t xml:space="preserve">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 xml:space="preserve">Ni </w:t>
      </w:r>
      <w:proofErr w:type="spellStart"/>
      <w:r>
        <w:t>fu</w:t>
      </w:r>
      <w:proofErr w:type="spellEnd"/>
      <w:r>
        <w:t xml:space="preserve">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, és un camp on la </w:t>
      </w:r>
      <w:proofErr w:type="spellStart"/>
      <w:r>
        <w:t>info</w:t>
      </w:r>
      <w:proofErr w:type="spellEnd"/>
      <w:r>
        <w:t xml:space="preserve">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camp de </w:t>
      </w:r>
      <w:proofErr w:type="spellStart"/>
      <w:r>
        <w:t>password</w:t>
      </w:r>
      <w:proofErr w:type="spellEnd"/>
      <w:r>
        <w:t xml:space="preserve">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 xml:space="preserve">El botó d’enviar respostes, ha d’enviar els resultats a una adreça de correu electrònica vàlida i amb </w:t>
      </w:r>
      <w:proofErr w:type="spellStart"/>
      <w:r>
        <w:t>l’asunto</w:t>
      </w:r>
      <w:proofErr w:type="spellEnd"/>
      <w:r>
        <w:t>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 xml:space="preserve">L’espai entre cel·les i entre el text de les cel·les i els límits de la taula és de 10 píxels per ambdós casos (reviseu els atributs possibles de </w:t>
      </w:r>
      <w:proofErr w:type="spellStart"/>
      <w:r>
        <w:t>table</w:t>
      </w:r>
      <w:proofErr w:type="spellEnd"/>
      <w:r>
        <w:t>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 xml:space="preserve">Finalment cal que considereu que tant pel títol com pels botons d’enviament de formulari, s’han d’ubicar en una “cel·la fusionada” és a dir, una cel·la que ocupa l’espai de dues (reviseu els atributs possibles de </w:t>
      </w:r>
      <w:proofErr w:type="spellStart"/>
      <w:r>
        <w:t>td</w:t>
      </w:r>
      <w:proofErr w:type="spellEnd"/>
      <w:r>
        <w:t xml:space="preserve"> i </w:t>
      </w:r>
      <w:proofErr w:type="spellStart"/>
      <w:r>
        <w:t>th</w:t>
      </w:r>
      <w:proofErr w:type="spellEnd"/>
      <w:r>
        <w:t>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</w:t>
      </w:r>
      <w:proofErr w:type="spellStart"/>
      <w:r w:rsidR="00A177BF">
        <w:t>tags</w:t>
      </w:r>
      <w:proofErr w:type="spellEnd"/>
      <w:r w:rsidR="00A177BF">
        <w:t xml:space="preserve">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10702BEB" w:rsidR="00F0646C" w:rsidRPr="00160495" w:rsidRDefault="000C3ABD" w:rsidP="00F0646C">
      <w:r>
        <w:rPr>
          <w:noProof/>
        </w:rPr>
        <w:drawing>
          <wp:inline distT="0" distB="0" distL="0" distR="0" wp14:anchorId="3A5190F7" wp14:editId="1FFA9770">
            <wp:extent cx="5941695" cy="4912995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8F8" w14:textId="42A5AFE0" w:rsidR="00D366C7" w:rsidRDefault="000C3ABD" w:rsidP="000C3ABD">
      <w:pPr>
        <w:spacing w:line="240" w:lineRule="auto"/>
        <w:jc w:val="left"/>
      </w:pPr>
      <w:r>
        <w:br w:type="page"/>
      </w:r>
      <w:bookmarkStart w:id="9" w:name="_GoBack"/>
      <w:bookmarkEnd w:id="9"/>
    </w:p>
    <w:p w14:paraId="44820B39" w14:textId="77777777" w:rsidR="000C3ABD" w:rsidRDefault="000C3ABD" w:rsidP="000C3ABD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4BF5620C" w14:textId="77777777" w:rsidR="000C3ABD" w:rsidRDefault="000C3ABD" w:rsidP="000C3AB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="ca"&gt;</w:t>
      </w:r>
    </w:p>
    <w:p w14:paraId="1FBF461F" w14:textId="77777777" w:rsidR="000C3ABD" w:rsidRDefault="000C3ABD" w:rsidP="000C3ABD">
      <w:r>
        <w:t xml:space="preserve">  &lt;</w:t>
      </w:r>
      <w:proofErr w:type="spellStart"/>
      <w:r>
        <w:t>head</w:t>
      </w:r>
      <w:proofErr w:type="spellEnd"/>
      <w:r>
        <w:t xml:space="preserve">&gt;    </w:t>
      </w:r>
    </w:p>
    <w:p w14:paraId="07F1CBFC" w14:textId="77777777" w:rsidR="000C3ABD" w:rsidRDefault="000C3ABD" w:rsidP="000C3ABD">
      <w:r>
        <w:t xml:space="preserve">        &lt;</w:t>
      </w:r>
      <w:proofErr w:type="spellStart"/>
      <w:r>
        <w:t>title</w:t>
      </w:r>
      <w:proofErr w:type="spellEnd"/>
      <w:r>
        <w:t>&gt;ENTREGA FORM&lt;/</w:t>
      </w:r>
      <w:proofErr w:type="spellStart"/>
      <w:r>
        <w:t>title</w:t>
      </w:r>
      <w:proofErr w:type="spellEnd"/>
      <w:r>
        <w:t>&gt;</w:t>
      </w:r>
    </w:p>
    <w:p w14:paraId="622B4947" w14:textId="77777777" w:rsidR="000C3ABD" w:rsidRDefault="000C3ABD" w:rsidP="000C3ABD">
      <w:r>
        <w:tab/>
      </w:r>
      <w:r>
        <w:tab/>
        <w:t xml:space="preserve">&lt;!-- </w:t>
      </w:r>
      <w:proofErr w:type="spellStart"/>
      <w:r>
        <w:t>Metatags</w:t>
      </w:r>
      <w:proofErr w:type="spellEnd"/>
      <w:r>
        <w:t xml:space="preserve"> --&gt;</w:t>
      </w:r>
    </w:p>
    <w:p w14:paraId="31A7149E" w14:textId="77777777" w:rsidR="000C3ABD" w:rsidRDefault="000C3ABD" w:rsidP="000C3ABD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71CEB37C" w14:textId="77777777" w:rsidR="000C3ABD" w:rsidRDefault="000C3ABD" w:rsidP="000C3ABD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>" content="Pràctica HTML FORM"&gt;</w:t>
      </w:r>
    </w:p>
    <w:p w14:paraId="21C87DD5" w14:textId="77777777" w:rsidR="000C3ABD" w:rsidRDefault="000C3ABD" w:rsidP="000C3ABD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 content="Entrega FORM"&gt;</w:t>
      </w:r>
    </w:p>
    <w:p w14:paraId="23900981" w14:textId="77777777" w:rsidR="000C3ABD" w:rsidRDefault="000C3ABD" w:rsidP="000C3ABD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>" content="Granollers, SMX"&gt;</w:t>
      </w:r>
    </w:p>
    <w:p w14:paraId="67C96B62" w14:textId="77777777" w:rsidR="000C3ABD" w:rsidRDefault="000C3ABD" w:rsidP="000C3ABD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>" content="Daniel Redondo Camacho"&gt;</w:t>
      </w:r>
    </w:p>
    <w:p w14:paraId="3529806B" w14:textId="77777777" w:rsidR="000C3ABD" w:rsidRDefault="000C3ABD" w:rsidP="000C3ABD">
      <w:r>
        <w:t xml:space="preserve">        &lt;meta </w:t>
      </w:r>
      <w:proofErr w:type="spellStart"/>
      <w:r>
        <w:t>name</w:t>
      </w:r>
      <w:proofErr w:type="spellEnd"/>
      <w:r>
        <w:t>="copyright" content="</w:t>
      </w:r>
      <w:proofErr w:type="spellStart"/>
      <w:r>
        <w:t>Educem</w:t>
      </w:r>
      <w:proofErr w:type="spellEnd"/>
      <w:r>
        <w:t>"&gt;</w:t>
      </w:r>
    </w:p>
    <w:p w14:paraId="14305F57" w14:textId="77777777" w:rsidR="000C3ABD" w:rsidRDefault="000C3ABD" w:rsidP="000C3ABD">
      <w:r>
        <w:t xml:space="preserve">    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img</w:t>
      </w:r>
      <w:proofErr w:type="spellEnd"/>
      <w:r>
        <w:t>/favicon.png" /&gt;</w:t>
      </w:r>
    </w:p>
    <w:p w14:paraId="1EC6579C" w14:textId="77777777" w:rsidR="000C3ABD" w:rsidRDefault="000C3ABD" w:rsidP="000C3ABD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3A1BCEB1" w14:textId="77777777" w:rsidR="000C3ABD" w:rsidRDefault="000C3ABD" w:rsidP="000C3ABD">
      <w:r>
        <w:tab/>
      </w:r>
      <w:r>
        <w:tab/>
        <w:t xml:space="preserve">&lt;!-- </w:t>
      </w:r>
      <w:proofErr w:type="spellStart"/>
      <w:r>
        <w:t>Body</w:t>
      </w:r>
      <w:proofErr w:type="spellEnd"/>
      <w:r>
        <w:t xml:space="preserve"> --&gt;</w:t>
      </w:r>
    </w:p>
    <w:p w14:paraId="57D54007" w14:textId="77777777" w:rsidR="000C3ABD" w:rsidRDefault="000C3ABD" w:rsidP="000C3ABD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2B0643AE" w14:textId="77777777" w:rsidR="000C3ABD" w:rsidRDefault="000C3ABD" w:rsidP="000C3ABD">
      <w:r>
        <w:t xml:space="preserve">  </w:t>
      </w:r>
      <w:r>
        <w:tab/>
      </w:r>
      <w:r>
        <w:tab/>
        <w:t xml:space="preserve">&lt;!-- </w:t>
      </w:r>
      <w:proofErr w:type="spellStart"/>
      <w:r>
        <w:t>Titol</w:t>
      </w:r>
      <w:proofErr w:type="spellEnd"/>
      <w:r>
        <w:t xml:space="preserve"> Principal --&gt;</w:t>
      </w:r>
    </w:p>
    <w:p w14:paraId="2A5F3CB5" w14:textId="77777777" w:rsidR="000C3ABD" w:rsidRDefault="000C3ABD" w:rsidP="000C3ABD">
      <w:r>
        <w:tab/>
        <w:t xml:space="preserve">&lt;h1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"&gt;Registre d'Alumnes SMX2&lt;/h1&gt;</w:t>
      </w:r>
    </w:p>
    <w:p w14:paraId="22A8C512" w14:textId="77777777" w:rsidR="000C3ABD" w:rsidRDefault="000C3ABD" w:rsidP="000C3ABD">
      <w:r>
        <w:t xml:space="preserve">  </w:t>
      </w:r>
      <w:r>
        <w:tab/>
      </w:r>
      <w:r>
        <w:tab/>
        <w:t>&lt;!-- Formulari --&gt;</w:t>
      </w:r>
    </w:p>
    <w:p w14:paraId="3F9D0ACC" w14:textId="77777777" w:rsidR="000C3ABD" w:rsidRDefault="000C3ABD" w:rsidP="000C3ABD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="mailto:dgonzalez@educem.com?subject=entrega4-m8-uf5" </w:t>
      </w:r>
      <w:proofErr w:type="spellStart"/>
      <w:r>
        <w:t>enctype</w:t>
      </w:r>
      <w:proofErr w:type="spellEnd"/>
      <w:r>
        <w:t>="text/</w:t>
      </w:r>
      <w:proofErr w:type="spellStart"/>
      <w:r>
        <w:t>plain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06B403FD" w14:textId="77777777" w:rsidR="000C3ABD" w:rsidRDefault="000C3ABD" w:rsidP="000C3ABD">
      <w:r>
        <w:tab/>
      </w:r>
      <w:r>
        <w:tab/>
        <w:t>&lt;!-- Taula --&gt;</w:t>
      </w:r>
    </w:p>
    <w:p w14:paraId="4309A626" w14:textId="77777777" w:rsidR="000C3ABD" w:rsidRDefault="000C3ABD" w:rsidP="000C3ABD"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>="9"&gt;</w:t>
      </w:r>
    </w:p>
    <w:p w14:paraId="6437E435" w14:textId="77777777" w:rsidR="000C3ABD" w:rsidRDefault="000C3ABD" w:rsidP="000C3ABD">
      <w:r>
        <w:tab/>
      </w:r>
      <w:r>
        <w:tab/>
      </w:r>
      <w:r>
        <w:tab/>
        <w:t>&lt;!-- Nom --&gt;</w:t>
      </w:r>
    </w:p>
    <w:p w14:paraId="4F3AAE61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19409303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id_nom</w:t>
      </w:r>
      <w:proofErr w:type="spellEnd"/>
      <w:r>
        <w:t>"&gt;Nom:&lt;/label&gt;&lt;/</w:t>
      </w:r>
      <w:proofErr w:type="spellStart"/>
      <w:r>
        <w:t>th</w:t>
      </w:r>
      <w:proofErr w:type="spellEnd"/>
      <w:r>
        <w:t>&gt;</w:t>
      </w:r>
    </w:p>
    <w:p w14:paraId="5D549069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10350070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id_nom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 xml:space="preserve">="nom" </w:t>
      </w:r>
      <w:proofErr w:type="spellStart"/>
      <w:r>
        <w:t>size</w:t>
      </w:r>
      <w:proofErr w:type="spellEnd"/>
      <w:r>
        <w:t xml:space="preserve">="60" </w:t>
      </w:r>
      <w:proofErr w:type="spellStart"/>
      <w:r>
        <w:t>maxlength</w:t>
      </w:r>
      <w:proofErr w:type="spellEnd"/>
      <w:r>
        <w:t xml:space="preserve">="20" </w:t>
      </w:r>
      <w:proofErr w:type="spellStart"/>
      <w:r>
        <w:t>placeholder</w:t>
      </w:r>
      <w:proofErr w:type="spellEnd"/>
      <w:r>
        <w:t xml:space="preserve">="Escriu el teu nom" </w:t>
      </w:r>
      <w:proofErr w:type="spellStart"/>
      <w:r>
        <w:t>required</w:t>
      </w:r>
      <w:proofErr w:type="spellEnd"/>
      <w:r>
        <w:t xml:space="preserve"> autofocus&gt;</w:t>
      </w:r>
    </w:p>
    <w:p w14:paraId="5C5E7891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2F442F2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5D13119" w14:textId="77777777" w:rsidR="000C3ABD" w:rsidRDefault="000C3ABD" w:rsidP="000C3ABD">
      <w:r>
        <w:tab/>
      </w:r>
      <w:r>
        <w:tab/>
      </w:r>
      <w:r>
        <w:tab/>
        <w:t>&lt;!-- Cognoms --&gt;</w:t>
      </w:r>
    </w:p>
    <w:p w14:paraId="25556EB1" w14:textId="77777777" w:rsidR="000C3ABD" w:rsidRDefault="000C3ABD" w:rsidP="000C3ABD">
      <w:r>
        <w:lastRenderedPageBreak/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9843146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id_cognoms</w:t>
      </w:r>
      <w:proofErr w:type="spellEnd"/>
      <w:r>
        <w:t>"&gt;Cognoms:&lt;/label&gt;&lt;/</w:t>
      </w:r>
      <w:proofErr w:type="spellStart"/>
      <w:r>
        <w:t>th</w:t>
      </w:r>
      <w:proofErr w:type="spellEnd"/>
      <w:r>
        <w:t>&gt;</w:t>
      </w:r>
    </w:p>
    <w:p w14:paraId="3F633461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5BDD40EF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id_cognoms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 xml:space="preserve">="cognoms" </w:t>
      </w:r>
      <w:proofErr w:type="spellStart"/>
      <w:r>
        <w:t>size</w:t>
      </w:r>
      <w:proofErr w:type="spellEnd"/>
      <w:r>
        <w:t xml:space="preserve">="60" </w:t>
      </w:r>
      <w:proofErr w:type="spellStart"/>
      <w:r>
        <w:t>maxlength</w:t>
      </w:r>
      <w:proofErr w:type="spellEnd"/>
      <w:r>
        <w:t xml:space="preserve">="80" </w:t>
      </w:r>
      <w:proofErr w:type="spellStart"/>
      <w:r>
        <w:t>placeholder</w:t>
      </w:r>
      <w:proofErr w:type="spellEnd"/>
      <w:r>
        <w:t xml:space="preserve">="Escriu el teus cognoms" </w:t>
      </w:r>
      <w:proofErr w:type="spellStart"/>
      <w:r>
        <w:t>required</w:t>
      </w:r>
      <w:proofErr w:type="spellEnd"/>
      <w:r>
        <w:t>&gt;</w:t>
      </w:r>
    </w:p>
    <w:p w14:paraId="5210E68B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D69348A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8118E5C" w14:textId="77777777" w:rsidR="000C3ABD" w:rsidRDefault="000C3ABD" w:rsidP="000C3ABD">
      <w:r>
        <w:tab/>
      </w:r>
      <w:r>
        <w:tab/>
      </w:r>
      <w:r>
        <w:tab/>
        <w:t>&lt;!-- E-mail --&gt;</w:t>
      </w:r>
    </w:p>
    <w:p w14:paraId="548F65EB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1C45C403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id_email</w:t>
      </w:r>
      <w:proofErr w:type="spellEnd"/>
      <w:r>
        <w:t>"&gt;E-mail:&lt;/label&gt;&lt;/</w:t>
      </w:r>
      <w:proofErr w:type="spellStart"/>
      <w:r>
        <w:t>th</w:t>
      </w:r>
      <w:proofErr w:type="spellEnd"/>
      <w:r>
        <w:t>&gt;</w:t>
      </w:r>
    </w:p>
    <w:p w14:paraId="3B7D6030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53DFD4A6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id_email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="30" </w:t>
      </w:r>
      <w:proofErr w:type="spellStart"/>
      <w:r>
        <w:t>maxlength</w:t>
      </w:r>
      <w:proofErr w:type="spellEnd"/>
      <w:r>
        <w:t xml:space="preserve">="30" </w:t>
      </w:r>
      <w:proofErr w:type="spellStart"/>
      <w:r>
        <w:t>placeholder</w:t>
      </w:r>
      <w:proofErr w:type="spellEnd"/>
      <w:r>
        <w:t xml:space="preserve">="Escriu el teu 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CEDBB85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573FC7A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4DAAEC0" w14:textId="77777777" w:rsidR="000C3ABD" w:rsidRDefault="000C3ABD" w:rsidP="000C3ABD">
      <w:r>
        <w:tab/>
      </w:r>
      <w:r>
        <w:tab/>
      </w:r>
      <w:r>
        <w:tab/>
        <w:t>&lt;!-- Data naixement --&gt;</w:t>
      </w:r>
    </w:p>
    <w:p w14:paraId="146EE33B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D0FFBFD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id_data</w:t>
      </w:r>
      <w:proofErr w:type="spellEnd"/>
      <w:r>
        <w:t>"&gt;Data de Naixement:&lt;/label&gt;&lt;/</w:t>
      </w:r>
      <w:proofErr w:type="spellStart"/>
      <w:r>
        <w:t>th</w:t>
      </w:r>
      <w:proofErr w:type="spellEnd"/>
      <w:r>
        <w:t>&gt;</w:t>
      </w:r>
    </w:p>
    <w:p w14:paraId="69430388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4AEB6487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id_data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date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value</w:t>
      </w:r>
      <w:proofErr w:type="spellEnd"/>
      <w:r>
        <w:t>="1999-01-01"&gt;</w:t>
      </w:r>
    </w:p>
    <w:p w14:paraId="437C6D01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176E90AA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7B0804F" w14:textId="77777777" w:rsidR="000C3ABD" w:rsidRDefault="000C3ABD" w:rsidP="000C3ABD">
      <w:r>
        <w:tab/>
      </w:r>
      <w:r>
        <w:tab/>
      </w:r>
      <w:r>
        <w:tab/>
        <w:t>&lt;!-- Color --&gt;</w:t>
      </w:r>
    </w:p>
    <w:p w14:paraId="1937132B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0E7227F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id_color</w:t>
      </w:r>
      <w:proofErr w:type="spellEnd"/>
      <w:r>
        <w:t>"&gt;Color Preferit:&lt;/label&gt;&lt;/</w:t>
      </w:r>
      <w:proofErr w:type="spellStart"/>
      <w:r>
        <w:t>th</w:t>
      </w:r>
      <w:proofErr w:type="spellEnd"/>
      <w:r>
        <w:t>&gt;</w:t>
      </w:r>
    </w:p>
    <w:p w14:paraId="6E236615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5F102EE2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id_color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="color" </w:t>
      </w:r>
      <w:proofErr w:type="spellStart"/>
      <w:r>
        <w:t>name</w:t>
      </w:r>
      <w:proofErr w:type="spellEnd"/>
      <w:r>
        <w:t xml:space="preserve">="color" </w:t>
      </w:r>
      <w:proofErr w:type="spellStart"/>
      <w:r>
        <w:t>value</w:t>
      </w:r>
      <w:proofErr w:type="spellEnd"/>
      <w:r>
        <w:t>="#ff0000"&gt;</w:t>
      </w:r>
    </w:p>
    <w:p w14:paraId="0AE38CAA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5698133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3256345" w14:textId="77777777" w:rsidR="000C3ABD" w:rsidRDefault="000C3ABD" w:rsidP="000C3ABD">
      <w:r>
        <w:lastRenderedPageBreak/>
        <w:tab/>
      </w:r>
      <w:r>
        <w:tab/>
      </w:r>
      <w:r>
        <w:tab/>
        <w:t xml:space="preserve">&lt;!-- </w:t>
      </w:r>
      <w:proofErr w:type="spellStart"/>
      <w:r>
        <w:t>Moduls</w:t>
      </w:r>
      <w:proofErr w:type="spellEnd"/>
      <w:r>
        <w:t xml:space="preserve"> Preferits --&gt;</w:t>
      </w:r>
    </w:p>
    <w:p w14:paraId="6C5E1C70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175F4BD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="7"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"&gt;Mòduls Preferits de SMX2:&lt;/</w:t>
      </w:r>
      <w:proofErr w:type="spellStart"/>
      <w:r>
        <w:t>th</w:t>
      </w:r>
      <w:proofErr w:type="spellEnd"/>
      <w:r>
        <w:t>&gt;</w:t>
      </w:r>
    </w:p>
    <w:p w14:paraId="553AE0D5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ED0340E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469CD69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09FA0433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="id_m4" </w:t>
      </w:r>
      <w:proofErr w:type="spellStart"/>
      <w:r>
        <w:t>name</w:t>
      </w:r>
      <w:proofErr w:type="spellEnd"/>
      <w:r>
        <w:t>="M4"&gt;</w:t>
      </w:r>
    </w:p>
    <w:p w14:paraId="577FBDD7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for="id_m4"&gt;M4 - Sistemes Operatius en Xarxa&lt;/label&gt;</w:t>
      </w:r>
    </w:p>
    <w:p w14:paraId="5AA2CC7A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28B495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488C94C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E9F41C7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2EAB289D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="id_m6" </w:t>
      </w:r>
      <w:proofErr w:type="spellStart"/>
      <w:r>
        <w:t>name</w:t>
      </w:r>
      <w:proofErr w:type="spellEnd"/>
      <w:r>
        <w:t>="M6"&gt;</w:t>
      </w:r>
    </w:p>
    <w:p w14:paraId="7741E726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for="id_m6"&gt;M6 - Seguretat Informàtica&lt;/label&gt;</w:t>
      </w:r>
    </w:p>
    <w:p w14:paraId="364D8E06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584E4156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D2D732F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3A89DFA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56C159BC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="id_m7" </w:t>
      </w:r>
      <w:proofErr w:type="spellStart"/>
      <w:r>
        <w:t>name</w:t>
      </w:r>
      <w:proofErr w:type="spellEnd"/>
      <w:r>
        <w:t>="M7"&gt;</w:t>
      </w:r>
    </w:p>
    <w:p w14:paraId="529C59F0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for="id_m7"&gt;M7 - Serveis en Xarxa&lt;/label&gt;</w:t>
      </w:r>
    </w:p>
    <w:p w14:paraId="53332174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B97541A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782580B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E78555E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796FD9E7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="id_m8" </w:t>
      </w:r>
      <w:proofErr w:type="spellStart"/>
      <w:r>
        <w:t>name</w:t>
      </w:r>
      <w:proofErr w:type="spellEnd"/>
      <w:r>
        <w:t xml:space="preserve">="M8" </w:t>
      </w:r>
      <w:proofErr w:type="spellStart"/>
      <w:r>
        <w:t>checked</w:t>
      </w:r>
      <w:proofErr w:type="spellEnd"/>
      <w:r>
        <w:t>&gt;</w:t>
      </w:r>
    </w:p>
    <w:p w14:paraId="53075C31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for="id_m8"&gt;M8 - Aplicacions Web&lt;/label&gt;</w:t>
      </w:r>
    </w:p>
    <w:p w14:paraId="5C68A595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5A5208B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ADE3F0D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B25A54C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4E432AB4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="id_m10" </w:t>
      </w:r>
      <w:proofErr w:type="spellStart"/>
      <w:r>
        <w:t>name</w:t>
      </w:r>
      <w:proofErr w:type="spellEnd"/>
      <w:r>
        <w:t>="M10"&gt;</w:t>
      </w:r>
    </w:p>
    <w:p w14:paraId="01CA09EB" w14:textId="77777777" w:rsidR="000C3ABD" w:rsidRDefault="000C3ABD" w:rsidP="000C3ABD">
      <w:r>
        <w:lastRenderedPageBreak/>
        <w:tab/>
      </w:r>
      <w:r>
        <w:tab/>
      </w:r>
      <w:r>
        <w:tab/>
      </w:r>
      <w:r>
        <w:tab/>
      </w:r>
      <w:r>
        <w:tab/>
        <w:t>&lt;label for="id_m10"&gt;M10 - Empresa i Iniciativa Emprenedora&lt;/label&gt;</w:t>
      </w:r>
    </w:p>
    <w:p w14:paraId="3EEB3DA2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61A851B5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1538624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C4DD072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6042762F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="id_m11" </w:t>
      </w:r>
      <w:proofErr w:type="spellStart"/>
      <w:r>
        <w:t>name</w:t>
      </w:r>
      <w:proofErr w:type="spellEnd"/>
      <w:r>
        <w:t>="M11"&gt;</w:t>
      </w:r>
    </w:p>
    <w:p w14:paraId="70BCE1EE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&lt;label for="id_m11"&gt;M11 - </w:t>
      </w:r>
      <w:proofErr w:type="spellStart"/>
      <w:r>
        <w:t>Anglés</w:t>
      </w:r>
      <w:proofErr w:type="spellEnd"/>
      <w:r>
        <w:t xml:space="preserve"> </w:t>
      </w:r>
      <w:proofErr w:type="spellStart"/>
      <w:r>
        <w:t>Técnic</w:t>
      </w:r>
      <w:proofErr w:type="spellEnd"/>
      <w:r>
        <w:t>&lt;/label&gt;</w:t>
      </w:r>
    </w:p>
    <w:p w14:paraId="19346724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0A659757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66B8E1D" w14:textId="77777777" w:rsidR="000C3ABD" w:rsidRDefault="000C3ABD" w:rsidP="000C3ABD">
      <w:r>
        <w:tab/>
      </w:r>
      <w:r>
        <w:tab/>
      </w:r>
      <w:r>
        <w:tab/>
        <w:t>&lt;!-- Enquesta futur --&gt;</w:t>
      </w:r>
    </w:p>
    <w:p w14:paraId="1737E081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5AC72FA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="6"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"&gt;Què voldries fer després d'acabar SMX ?&lt;/</w:t>
      </w:r>
      <w:proofErr w:type="spellStart"/>
      <w:r>
        <w:t>th</w:t>
      </w:r>
      <w:proofErr w:type="spellEnd"/>
      <w:r>
        <w:t>&gt;</w:t>
      </w:r>
    </w:p>
    <w:p w14:paraId="53C3D0EA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A3270A9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1C18BA18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7BA7F51F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id</w:t>
      </w:r>
      <w:proofErr w:type="spellEnd"/>
      <w:r>
        <w:t>="</w:t>
      </w:r>
      <w:proofErr w:type="spellStart"/>
      <w:r>
        <w:t>id_dam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="DAM"&gt;</w:t>
      </w:r>
    </w:p>
    <w:p w14:paraId="75738E42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id_dam</w:t>
      </w:r>
      <w:proofErr w:type="spellEnd"/>
      <w:r>
        <w:t>"&gt;DAM&lt;/label&gt;</w:t>
      </w:r>
    </w:p>
    <w:p w14:paraId="6D257EAC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527980B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A4B2261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F72A46D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7C1AC47B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id</w:t>
      </w:r>
      <w:proofErr w:type="spellEnd"/>
      <w:r>
        <w:t>="</w:t>
      </w:r>
      <w:proofErr w:type="spellStart"/>
      <w:r>
        <w:t>id_asix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="ASIX" </w:t>
      </w:r>
      <w:proofErr w:type="spellStart"/>
      <w:r>
        <w:t>checked</w:t>
      </w:r>
      <w:proofErr w:type="spellEnd"/>
      <w:r>
        <w:t>&gt;</w:t>
      </w:r>
    </w:p>
    <w:p w14:paraId="29F0AF8D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id_asix</w:t>
      </w:r>
      <w:proofErr w:type="spellEnd"/>
      <w:r>
        <w:t>"&gt;ASIX&lt;/label&gt;</w:t>
      </w:r>
    </w:p>
    <w:p w14:paraId="118B7A49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2EDEEFA1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399BB44D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560CC62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0D8DA059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id</w:t>
      </w:r>
      <w:proofErr w:type="spellEnd"/>
      <w:r>
        <w:t>="</w:t>
      </w:r>
      <w:proofErr w:type="spellStart"/>
      <w:r>
        <w:t>id_enginyeria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="Enginyeria Informàtica"&gt;</w:t>
      </w:r>
    </w:p>
    <w:p w14:paraId="0D4D3A85" w14:textId="77777777" w:rsidR="000C3ABD" w:rsidRDefault="000C3ABD" w:rsidP="000C3ABD">
      <w:r>
        <w:lastRenderedPageBreak/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id_enginyeria</w:t>
      </w:r>
      <w:proofErr w:type="spellEnd"/>
      <w:r>
        <w:t>"&gt;Enginyeria Informàtica&lt;/label&gt;</w:t>
      </w:r>
    </w:p>
    <w:p w14:paraId="66CABF08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0B0F7106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A6FA1DC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7A154FB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6345F5C7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id</w:t>
      </w:r>
      <w:proofErr w:type="spellEnd"/>
      <w:r>
        <w:t>="</w:t>
      </w:r>
      <w:proofErr w:type="spellStart"/>
      <w:r>
        <w:t>id_treballar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="Treballar"&gt;</w:t>
      </w:r>
    </w:p>
    <w:p w14:paraId="0DF2AFE8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id_treballar</w:t>
      </w:r>
      <w:proofErr w:type="spellEnd"/>
      <w:r>
        <w:t>"&gt;Treballar&lt;/label&gt;</w:t>
      </w:r>
    </w:p>
    <w:p w14:paraId="32531E3D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9BBE486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83AC4C3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19B761D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440EE105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id</w:t>
      </w:r>
      <w:proofErr w:type="spellEnd"/>
      <w:r>
        <w:t>="</w:t>
      </w:r>
      <w:proofErr w:type="spellStart"/>
      <w:r>
        <w:t>id_res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="Res"&gt;</w:t>
      </w:r>
    </w:p>
    <w:p w14:paraId="09DB5649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id_res</w:t>
      </w:r>
      <w:proofErr w:type="spellEnd"/>
      <w:r>
        <w:t>"&gt;Res&lt;/label&gt;</w:t>
      </w:r>
    </w:p>
    <w:p w14:paraId="3E89E8D0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4BB5598A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0738E525" w14:textId="77777777" w:rsidR="000C3ABD" w:rsidRDefault="000C3ABD" w:rsidP="000C3ABD">
      <w:r>
        <w:tab/>
      </w:r>
      <w:r>
        <w:tab/>
      </w:r>
      <w:r>
        <w:tab/>
        <w:t>&lt;!-- Opinió HTML --&gt;</w:t>
      </w:r>
    </w:p>
    <w:p w14:paraId="2CBB6009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B5FF776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 xml:space="preserve">"&gt;Què </w:t>
      </w:r>
      <w:proofErr w:type="spellStart"/>
      <w:r>
        <w:t>t'esta</w:t>
      </w:r>
      <w:proofErr w:type="spellEnd"/>
      <w:r>
        <w:t xml:space="preserve"> semblant el llenguatge HTML ?&lt;/</w:t>
      </w:r>
      <w:proofErr w:type="spellStart"/>
      <w:r>
        <w:t>th</w:t>
      </w:r>
      <w:proofErr w:type="spellEnd"/>
      <w:r>
        <w:t>&gt;</w:t>
      </w:r>
    </w:p>
    <w:p w14:paraId="1BA53A91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2CC49834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="Opinió HTML"&gt;</w:t>
      </w:r>
    </w:p>
    <w:p w14:paraId="0D0FE054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="M'ha agradat molt"&gt;M'ha agradat molt&lt;/</w:t>
      </w:r>
      <w:proofErr w:type="spellStart"/>
      <w:r>
        <w:t>option</w:t>
      </w:r>
      <w:proofErr w:type="spellEnd"/>
      <w:r>
        <w:t>&gt;</w:t>
      </w:r>
    </w:p>
    <w:p w14:paraId="351DBD66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="M'ha agradat" </w:t>
      </w:r>
      <w:proofErr w:type="spellStart"/>
      <w:r>
        <w:t>selected</w:t>
      </w:r>
      <w:proofErr w:type="spellEnd"/>
      <w:r>
        <w:t>&gt;M'ha agradat&lt;/</w:t>
      </w:r>
      <w:proofErr w:type="spellStart"/>
      <w:r>
        <w:t>option</w:t>
      </w:r>
      <w:proofErr w:type="spellEnd"/>
      <w:r>
        <w:t>&gt;</w:t>
      </w:r>
    </w:p>
    <w:p w14:paraId="50F7C573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="Ni </w:t>
      </w:r>
      <w:proofErr w:type="spellStart"/>
      <w:r>
        <w:t>fu</w:t>
      </w:r>
      <w:proofErr w:type="spellEnd"/>
      <w:r>
        <w:t xml:space="preserve"> ni fa"&gt;Ni </w:t>
      </w:r>
      <w:proofErr w:type="spellStart"/>
      <w:r>
        <w:t>fu</w:t>
      </w:r>
      <w:proofErr w:type="spellEnd"/>
      <w:r>
        <w:t xml:space="preserve"> ni fa&lt;/</w:t>
      </w:r>
      <w:proofErr w:type="spellStart"/>
      <w:r>
        <w:t>option</w:t>
      </w:r>
      <w:proofErr w:type="spellEnd"/>
      <w:r>
        <w:t>&gt;</w:t>
      </w:r>
    </w:p>
    <w:p w14:paraId="4C5EACFC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="No m'ha agradat gaire"&gt;No m'ha agradat gaire&lt;/</w:t>
      </w:r>
      <w:proofErr w:type="spellStart"/>
      <w:r>
        <w:t>option</w:t>
      </w:r>
      <w:proofErr w:type="spellEnd"/>
      <w:r>
        <w:t>&gt;</w:t>
      </w:r>
    </w:p>
    <w:p w14:paraId="671F2213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="No m'ha agradat gens"&gt;No m'ha agradat gens&lt;/</w:t>
      </w:r>
      <w:proofErr w:type="spellStart"/>
      <w:r>
        <w:t>option</w:t>
      </w:r>
      <w:proofErr w:type="spellEnd"/>
      <w:r>
        <w:t>&gt;</w:t>
      </w:r>
    </w:p>
    <w:p w14:paraId="306B2DA3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select</w:t>
      </w:r>
      <w:proofErr w:type="spellEnd"/>
      <w:r>
        <w:t>&gt;</w:t>
      </w:r>
    </w:p>
    <w:p w14:paraId="1AC28DEC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4CB6A0E" w14:textId="77777777" w:rsidR="000C3ABD" w:rsidRDefault="000C3ABD" w:rsidP="000C3ABD">
      <w:r>
        <w:lastRenderedPageBreak/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AB07453" w14:textId="77777777" w:rsidR="000C3ABD" w:rsidRDefault="000C3ABD" w:rsidP="000C3ABD">
      <w:r>
        <w:tab/>
      </w:r>
      <w:r>
        <w:tab/>
      </w:r>
      <w:r>
        <w:tab/>
        <w:t>&lt;!-- Nota --&gt;</w:t>
      </w:r>
    </w:p>
    <w:p w14:paraId="5E6B7ACD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C5304FB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id_nota</w:t>
      </w:r>
      <w:proofErr w:type="spellEnd"/>
      <w:r>
        <w:t>"&gt;Nota que esperes d'aquesta entrega&lt;/label&gt;&lt;/</w:t>
      </w:r>
      <w:proofErr w:type="spellStart"/>
      <w:r>
        <w:t>th</w:t>
      </w:r>
      <w:proofErr w:type="spellEnd"/>
      <w:r>
        <w:t>&gt;</w:t>
      </w:r>
    </w:p>
    <w:p w14:paraId="77F2EA58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3D153804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id_nota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min="0" </w:t>
      </w:r>
      <w:proofErr w:type="spellStart"/>
      <w:r>
        <w:t>max</w:t>
      </w:r>
      <w:proofErr w:type="spellEnd"/>
      <w:r>
        <w:t xml:space="preserve">="10" </w:t>
      </w:r>
      <w:proofErr w:type="spellStart"/>
      <w:r>
        <w:t>name</w:t>
      </w:r>
      <w:proofErr w:type="spellEnd"/>
      <w:r>
        <w:t xml:space="preserve">="nota" </w:t>
      </w:r>
      <w:proofErr w:type="spellStart"/>
      <w:r>
        <w:t>value</w:t>
      </w:r>
      <w:proofErr w:type="spellEnd"/>
      <w:r>
        <w:t>="5"&gt;</w:t>
      </w:r>
    </w:p>
    <w:p w14:paraId="7212C9A4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55CE90C3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094702A" w14:textId="77777777" w:rsidR="000C3ABD" w:rsidRDefault="000C3ABD" w:rsidP="000C3ABD">
      <w:r>
        <w:tab/>
      </w:r>
      <w:r>
        <w:tab/>
      </w:r>
      <w:r>
        <w:tab/>
        <w:t xml:space="preserve">&lt;!-- </w:t>
      </w:r>
      <w:proofErr w:type="spellStart"/>
      <w:r>
        <w:t>Password</w:t>
      </w:r>
      <w:proofErr w:type="spellEnd"/>
      <w:r>
        <w:t xml:space="preserve"> Encriptat --&gt;</w:t>
      </w:r>
    </w:p>
    <w:p w14:paraId="099FE79C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684F1F6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>
        <w:t>"&gt;&lt;label for="</w:t>
      </w:r>
      <w:proofErr w:type="spellStart"/>
      <w:r>
        <w:t>id_password</w:t>
      </w:r>
      <w:proofErr w:type="spellEnd"/>
      <w:r>
        <w:t xml:space="preserve">"&gt;Escriu un </w:t>
      </w:r>
      <w:proofErr w:type="spellStart"/>
      <w:r>
        <w:t>password</w:t>
      </w:r>
      <w:proofErr w:type="spellEnd"/>
      <w:r>
        <w:t xml:space="preserve"> per xifrar l'entrega:&lt;/label&gt;&lt;/</w:t>
      </w:r>
      <w:proofErr w:type="spellStart"/>
      <w:r>
        <w:t>th</w:t>
      </w:r>
      <w:proofErr w:type="spellEnd"/>
      <w:r>
        <w:t>&gt;</w:t>
      </w:r>
    </w:p>
    <w:p w14:paraId="45433D3D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</w:t>
      </w:r>
    </w:p>
    <w:p w14:paraId="3F9122F4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placeholder</w:t>
      </w:r>
      <w:proofErr w:type="spellEnd"/>
      <w:r>
        <w:t xml:space="preserve">="Escriu un 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id_password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="10"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="10"&gt;</w:t>
      </w:r>
    </w:p>
    <w:p w14:paraId="3DF6C3A8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3EBCD5C7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D6213A6" w14:textId="77777777" w:rsidR="000C3ABD" w:rsidRDefault="000C3ABD" w:rsidP="000C3ABD">
      <w:r>
        <w:tab/>
      </w:r>
      <w:r>
        <w:tab/>
      </w:r>
      <w:r>
        <w:tab/>
        <w:t>&lt;!-- Botons --&gt;</w:t>
      </w:r>
    </w:p>
    <w:p w14:paraId="6698B7C5" w14:textId="77777777" w:rsidR="000C3ABD" w:rsidRDefault="000C3ABD" w:rsidP="000C3ABD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BCEF323" w14:textId="77777777" w:rsidR="000C3ABD" w:rsidRDefault="000C3ABD" w:rsidP="000C3ABD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="2"&gt;</w:t>
      </w:r>
    </w:p>
    <w:p w14:paraId="1D522EC7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id_enviar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="enviar"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 Respostes!"&gt;</w:t>
      </w:r>
    </w:p>
    <w:p w14:paraId="74D95072" w14:textId="77777777" w:rsidR="000C3ABD" w:rsidRDefault="000C3ABD" w:rsidP="000C3ABD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id</w:t>
      </w:r>
      <w:proofErr w:type="spellEnd"/>
      <w:r>
        <w:t>="</w:t>
      </w:r>
      <w:proofErr w:type="spellStart"/>
      <w:r>
        <w:t>id_reset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="Netejar Formulari!"&gt;</w:t>
      </w:r>
    </w:p>
    <w:p w14:paraId="4FF0228B" w14:textId="77777777" w:rsidR="000C3ABD" w:rsidRDefault="000C3ABD" w:rsidP="000C3ABD"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14:paraId="4A6A1586" w14:textId="77777777" w:rsidR="000C3ABD" w:rsidRDefault="000C3ABD" w:rsidP="000C3ABD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2C88627" w14:textId="77777777" w:rsidR="000C3ABD" w:rsidRDefault="000C3ABD" w:rsidP="000C3ABD">
      <w:r>
        <w:tab/>
      </w:r>
      <w:r>
        <w:tab/>
        <w:t>&lt;/</w:t>
      </w:r>
      <w:proofErr w:type="spellStart"/>
      <w:r>
        <w:t>table</w:t>
      </w:r>
      <w:proofErr w:type="spellEnd"/>
      <w:r>
        <w:t>&gt;</w:t>
      </w:r>
      <w:r>
        <w:tab/>
      </w:r>
    </w:p>
    <w:p w14:paraId="41CF6327" w14:textId="77777777" w:rsidR="000C3ABD" w:rsidRDefault="000C3ABD" w:rsidP="000C3ABD">
      <w:r>
        <w:tab/>
        <w:t>&lt;/</w:t>
      </w:r>
      <w:proofErr w:type="spellStart"/>
      <w:r>
        <w:t>form</w:t>
      </w:r>
      <w:proofErr w:type="spellEnd"/>
      <w:r>
        <w:t>&gt;</w:t>
      </w:r>
    </w:p>
    <w:p w14:paraId="068F1D3E" w14:textId="4C1BB8F7" w:rsidR="000C3ABD" w:rsidRPr="008B7F03" w:rsidRDefault="000C3ABD" w:rsidP="000C3ABD">
      <w:r>
        <w:t>&lt;/</w:t>
      </w:r>
      <w:proofErr w:type="spellStart"/>
      <w:r>
        <w:t>html</w:t>
      </w:r>
      <w:proofErr w:type="spellEnd"/>
      <w:r>
        <w:t>&gt;</w:t>
      </w:r>
    </w:p>
    <w:sectPr w:rsidR="000C3ABD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BA733" w14:textId="77777777" w:rsidR="00E83BA2" w:rsidRDefault="00E83BA2">
      <w:r>
        <w:separator/>
      </w:r>
    </w:p>
  </w:endnote>
  <w:endnote w:type="continuationSeparator" w:id="0">
    <w:p w14:paraId="32BEE8B3" w14:textId="77777777" w:rsidR="00E83BA2" w:rsidRDefault="00E83BA2">
      <w:r>
        <w:continuationSeparator/>
      </w:r>
    </w:p>
  </w:endnote>
  <w:endnote w:type="continuationNotice" w:id="1">
    <w:p w14:paraId="3BB66C8E" w14:textId="77777777" w:rsidR="00E83BA2" w:rsidRDefault="00E83B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2C71BC6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B203EA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CA4129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0007FBD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BF8D5" w14:textId="77777777" w:rsidR="00E83BA2" w:rsidRDefault="00E83BA2">
      <w:r>
        <w:separator/>
      </w:r>
    </w:p>
  </w:footnote>
  <w:footnote w:type="continuationSeparator" w:id="0">
    <w:p w14:paraId="6C4BA36A" w14:textId="77777777" w:rsidR="00E83BA2" w:rsidRDefault="00E83BA2">
      <w:r>
        <w:continuationSeparator/>
      </w:r>
    </w:p>
  </w:footnote>
  <w:footnote w:type="continuationNotice" w:id="1">
    <w:p w14:paraId="3537C2FA" w14:textId="77777777" w:rsidR="00E83BA2" w:rsidRDefault="00E83BA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BC5C55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4D35981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E435FB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09A2B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A4CD5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43DD49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44C1EB8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A7F19"/>
    <w:rsid w:val="000B32E8"/>
    <w:rsid w:val="000C003D"/>
    <w:rsid w:val="000C3AB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3F4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5EA0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8545B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3BA2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530B3B-884A-4CDC-8E59-CCF72001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466</TotalTime>
  <Pages>13</Pages>
  <Words>1424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9238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/>
  <cp:lastModifiedBy>Daniel Redondo</cp:lastModifiedBy>
  <cp:revision>23</cp:revision>
  <cp:lastPrinted>2015-07-06T09:36:00Z</cp:lastPrinted>
  <dcterms:created xsi:type="dcterms:W3CDTF">2017-09-13T06:20:00Z</dcterms:created>
  <dcterms:modified xsi:type="dcterms:W3CDTF">2018-10-17T17:14:00Z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